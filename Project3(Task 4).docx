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7F2AD" w14:textId="77E9FD6A" w:rsidR="00080C97" w:rsidRDefault="00C76228">
      <w:pPr>
        <w:pStyle w:val="NoSpacing"/>
      </w:pPr>
      <w:r>
        <w:t>Khoa Nguyen</w:t>
      </w:r>
    </w:p>
    <w:p w14:paraId="52F59723" w14:textId="030A4B85" w:rsidR="00080C97" w:rsidRDefault="00C76228">
      <w:pPr>
        <w:pStyle w:val="NoSpacing"/>
      </w:pPr>
      <w:r>
        <w:t xml:space="preserve">Prof. </w:t>
      </w:r>
      <w:r w:rsidRPr="00C76228">
        <w:t>Monogioudis </w:t>
      </w:r>
    </w:p>
    <w:p w14:paraId="32B3EDB6" w14:textId="40E814FE" w:rsidR="00080C97" w:rsidRDefault="00C76228">
      <w:pPr>
        <w:pStyle w:val="NoSpacing"/>
      </w:pPr>
      <w:r>
        <w:t>CS301</w:t>
      </w:r>
    </w:p>
    <w:p w14:paraId="3BB32A59" w14:textId="0A7A9671" w:rsidR="007D4B2F" w:rsidRDefault="00C76228">
      <w:pPr>
        <w:pStyle w:val="NoSpacing"/>
      </w:pPr>
      <w:r>
        <w:t>04/26/2020</w:t>
      </w:r>
    </w:p>
    <w:p w14:paraId="636C59E4" w14:textId="6C29C797" w:rsidR="00080C97" w:rsidRDefault="00C76228">
      <w:pPr>
        <w:pStyle w:val="Title"/>
      </w:pPr>
      <w:r>
        <w:t>Explanation on LIME (Task 3 and Task 4)</w:t>
      </w:r>
    </w:p>
    <w:p w14:paraId="19DAE910" w14:textId="342AEB3E" w:rsidR="00157F9B" w:rsidRDefault="00DD40F7" w:rsidP="00DD40F7">
      <w:pPr>
        <w:pStyle w:val="ListParagraph"/>
        <w:numPr>
          <w:ilvl w:val="0"/>
          <w:numId w:val="18"/>
        </w:numPr>
      </w:pPr>
      <w:r>
        <w:t>Summary of Task</w:t>
      </w:r>
      <w:r w:rsidR="000439EB">
        <w:t xml:space="preserve"> </w:t>
      </w:r>
      <w:r>
        <w:t>3:</w:t>
      </w:r>
      <w:r w:rsidR="000439EB">
        <w:t xml:space="preserve"> Choosing classifier for the dataset.</w:t>
      </w:r>
    </w:p>
    <w:p w14:paraId="78933595" w14:textId="775C7362" w:rsidR="00DD40F7" w:rsidRDefault="00DD40F7" w:rsidP="00DD40F7">
      <w:pPr>
        <w:pStyle w:val="ListParagraph"/>
        <w:ind w:firstLine="0"/>
      </w:pPr>
      <w:r>
        <w:t xml:space="preserve">I used the </w:t>
      </w:r>
      <w:r w:rsidRPr="000439EB">
        <w:rPr>
          <w:b/>
          <w:bCs/>
          <w:i/>
          <w:iCs/>
        </w:rPr>
        <w:t>Random Forest Classifier</w:t>
      </w:r>
      <w:r>
        <w:t xml:space="preserve"> with two classes</w:t>
      </w:r>
      <w:r w:rsidR="000439EB">
        <w:t>, which is “0 for ‘not spam’, and one for ‘spam’.”</w:t>
      </w:r>
      <w:r>
        <w:t xml:space="preserve"> for this Tubespam dataset. Here is the result that I get after </w:t>
      </w:r>
      <w:r w:rsidR="000439EB">
        <w:t xml:space="preserve">doing these data with </w:t>
      </w:r>
      <w:r w:rsidR="000439EB" w:rsidRPr="000439EB">
        <w:rPr>
          <w:b/>
          <w:bCs/>
          <w:i/>
          <w:iCs/>
        </w:rPr>
        <w:t>Random Forest Classifier</w:t>
      </w:r>
      <w:r w:rsidR="000439EB">
        <w:t xml:space="preserve">. </w:t>
      </w:r>
      <w:r w:rsidR="00207089">
        <w:t>My dataset is “</w:t>
      </w:r>
      <w:r w:rsidR="006E023D">
        <w:t>Youtube01-P</w:t>
      </w:r>
      <w:r w:rsidR="007638A9">
        <w:t>sy</w:t>
      </w:r>
      <w:r w:rsidR="006E023D">
        <w:t>.csv”</w:t>
      </w:r>
    </w:p>
    <w:p w14:paraId="47CFACD8" w14:textId="77777777" w:rsidR="000439EB" w:rsidRDefault="000439EB" w:rsidP="000439EB">
      <w:pPr>
        <w:pStyle w:val="ListParagraph"/>
        <w:keepNext/>
        <w:ind w:firstLine="0"/>
      </w:pPr>
      <w:r>
        <w:rPr>
          <w:noProof/>
        </w:rPr>
        <w:drawing>
          <wp:inline distT="0" distB="0" distL="0" distR="0" wp14:anchorId="1C07F16F" wp14:editId="6082D4FC">
            <wp:extent cx="5173717" cy="1724572"/>
            <wp:effectExtent l="0" t="0" r="82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717" cy="172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3F28" w14:textId="604EA24B" w:rsidR="000439EB" w:rsidRPr="00157F9B" w:rsidRDefault="000439EB" w:rsidP="000439EB">
      <w:pPr>
        <w:pStyle w:val="Caption"/>
        <w:jc w:val="center"/>
      </w:pPr>
      <w:r>
        <w:t xml:space="preserve">Figure </w:t>
      </w:r>
      <w:r w:rsidR="000951B8">
        <w:fldChar w:fldCharType="begin"/>
      </w:r>
      <w:r w:rsidR="000951B8">
        <w:instrText xml:space="preserve"> SEQ Figure \* ARABIC </w:instrText>
      </w:r>
      <w:r w:rsidR="000951B8">
        <w:fldChar w:fldCharType="separate"/>
      </w:r>
      <w:r w:rsidR="00EF6D8A">
        <w:rPr>
          <w:noProof/>
        </w:rPr>
        <w:t>1</w:t>
      </w:r>
      <w:r w:rsidR="000951B8">
        <w:rPr>
          <w:noProof/>
        </w:rPr>
        <w:fldChar w:fldCharType="end"/>
      </w:r>
      <w:r>
        <w:t>: Result after training a classifier for Tubespam Dataset.</w:t>
      </w:r>
    </w:p>
    <w:p w14:paraId="05BCA512" w14:textId="6F16E641" w:rsidR="00080C97" w:rsidRDefault="000439EB" w:rsidP="00157F9B">
      <w:r>
        <w:t>This classifier achieves a very high F-score, which is 0.9</w:t>
      </w:r>
      <w:r w:rsidR="00ED31F2">
        <w:t>7</w:t>
      </w:r>
      <w:r>
        <w:t xml:space="preserve">. It indicates that this classifier overfits this dataset by learning irrelevant stuff. Moreover, this classifier also has a high accuracy with this dataset. Therefore, </w:t>
      </w:r>
      <w:r w:rsidRPr="000439EB">
        <w:rPr>
          <w:b/>
          <w:bCs/>
          <w:i/>
          <w:iCs/>
        </w:rPr>
        <w:t>Random Forest Classifier</w:t>
      </w:r>
      <w:r>
        <w:t xml:space="preserve"> is a good classifier for this dataset. </w:t>
      </w:r>
    </w:p>
    <w:p w14:paraId="10856B2C" w14:textId="37BB4B21" w:rsidR="000439EB" w:rsidRDefault="000439EB" w:rsidP="000439EB">
      <w:pPr>
        <w:pStyle w:val="ListParagraph"/>
        <w:numPr>
          <w:ilvl w:val="0"/>
          <w:numId w:val="18"/>
        </w:numPr>
      </w:pPr>
      <w:r>
        <w:t>Task 4: Lime Explanation</w:t>
      </w:r>
    </w:p>
    <w:p w14:paraId="4DFDEC14" w14:textId="66F61DA1" w:rsidR="00080C97" w:rsidRDefault="003B2A95" w:rsidP="003B2A95">
      <w:pPr>
        <w:pStyle w:val="NoSpacing"/>
        <w:ind w:left="360"/>
      </w:pPr>
      <w:r>
        <w:t>I do the explanation with at most 6 features for an arbitrary document in the test set:</w:t>
      </w:r>
    </w:p>
    <w:p w14:paraId="65F72894" w14:textId="77777777" w:rsidR="003B2A95" w:rsidRDefault="003B2A95" w:rsidP="003B2A95">
      <w:pPr>
        <w:pStyle w:val="NoSpacing"/>
        <w:keepNext/>
        <w:ind w:left="360"/>
      </w:pPr>
      <w:r>
        <w:rPr>
          <w:noProof/>
        </w:rPr>
        <w:drawing>
          <wp:inline distT="0" distB="0" distL="0" distR="0" wp14:anchorId="20742105" wp14:editId="61C533D0">
            <wp:extent cx="5943600" cy="73613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A892" w14:textId="79A23C91" w:rsidR="003B2A95" w:rsidRDefault="003B2A95" w:rsidP="003B2A95">
      <w:pPr>
        <w:pStyle w:val="Caption"/>
        <w:jc w:val="center"/>
      </w:pPr>
      <w:r>
        <w:t xml:space="preserve">Figure </w:t>
      </w:r>
      <w:r w:rsidR="000951B8">
        <w:fldChar w:fldCharType="begin"/>
      </w:r>
      <w:r w:rsidR="000951B8">
        <w:instrText xml:space="preserve"> SEQ Figure \* ARABIC </w:instrText>
      </w:r>
      <w:r w:rsidR="000951B8">
        <w:fldChar w:fldCharType="separate"/>
      </w:r>
      <w:r w:rsidR="00EF6D8A">
        <w:rPr>
          <w:noProof/>
        </w:rPr>
        <w:t>2</w:t>
      </w:r>
      <w:r w:rsidR="000951B8">
        <w:rPr>
          <w:noProof/>
        </w:rPr>
        <w:fldChar w:fldCharType="end"/>
      </w:r>
      <w:r>
        <w:t>:Result of do the explanation with at most 6 features.</w:t>
      </w:r>
    </w:p>
    <w:p w14:paraId="575931D2" w14:textId="60D66A16" w:rsidR="003B2A95" w:rsidRDefault="003B2A95" w:rsidP="003B2A95">
      <w:r>
        <w:lastRenderedPageBreak/>
        <w:t xml:space="preserve">I choose the document id is seven. That might be because </w:t>
      </w:r>
      <w:proofErr w:type="gramStart"/>
      <w:r>
        <w:t>it’s</w:t>
      </w:r>
      <w:proofErr w:type="gramEnd"/>
      <w:r>
        <w:t xml:space="preserve"> showing us perfectly that my classification is working well. I also print out the content of that id which is below the </w:t>
      </w:r>
      <w:proofErr w:type="gramStart"/>
      <w:r>
        <w:t>probability(</w:t>
      </w:r>
      <w:proofErr w:type="gramEnd"/>
      <w:r>
        <w:t>Spam).  As we can see above, the classifier got this right (it predicted not spam)</w:t>
      </w:r>
    </w:p>
    <w:p w14:paraId="1CB0A9A2" w14:textId="38919BD7" w:rsidR="003B2A95" w:rsidRDefault="003B2A95" w:rsidP="003B2A9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BE00F0" wp14:editId="44E9E98A">
                <wp:simplePos x="0" y="0"/>
                <wp:positionH relativeFrom="column">
                  <wp:posOffset>971550</wp:posOffset>
                </wp:positionH>
                <wp:positionV relativeFrom="paragraph">
                  <wp:posOffset>1990725</wp:posOffset>
                </wp:positionV>
                <wp:extent cx="3895725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8466C8" w14:textId="4A1B4BCB" w:rsidR="003B2A95" w:rsidRPr="003125B9" w:rsidRDefault="003B2A95" w:rsidP="003B2A95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0951B8">
                              <w:fldChar w:fldCharType="begin"/>
                            </w:r>
                            <w:r w:rsidR="000951B8">
                              <w:instrText xml:space="preserve"> SEQ Figure \* ARABIC </w:instrText>
                            </w:r>
                            <w:r w:rsidR="000951B8">
                              <w:fldChar w:fldCharType="separate"/>
                            </w:r>
                            <w:r w:rsidR="00EF6D8A">
                              <w:rPr>
                                <w:noProof/>
                              </w:rPr>
                              <w:t>3</w:t>
                            </w:r>
                            <w:r w:rsidR="000951B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6 features of the explanation.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BE00F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6.5pt;margin-top:156.75pt;width:306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" stroked="f">
                <v:textbox style="mso-fit-shape-to-text:t" inset="0,0,0,0">
                  <w:txbxContent>
                    <w:p w14:paraId="398466C8" w14:textId="4A1B4BCB" w:rsidR="003B2A95" w:rsidRPr="003125B9" w:rsidRDefault="003B2A95" w:rsidP="003B2A95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F6D8A">
                          <w:rPr>
                            <w:noProof/>
                          </w:rPr>
                          <w:t>3</w:t>
                        </w:r>
                      </w:fldSimple>
                      <w:r>
                        <w:t>: 6 features of the explanation.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Then I print out all 6 features of this.</w:t>
      </w:r>
      <w:r w:rsidRPr="003B2A95">
        <w:rPr>
          <w:noProof/>
        </w:rPr>
        <w:t xml:space="preserve"> </w:t>
      </w:r>
    </w:p>
    <w:p w14:paraId="00D589C6" w14:textId="7321A060" w:rsidR="003B2A95" w:rsidRDefault="00ED31F2" w:rsidP="003B2A95">
      <w:r>
        <w:rPr>
          <w:noProof/>
        </w:rPr>
        <w:drawing>
          <wp:anchor distT="0" distB="0" distL="114300" distR="114300" simplePos="0" relativeHeight="251658240" behindDoc="0" locked="0" layoutInCell="1" allowOverlap="1" wp14:anchorId="5DBF9781" wp14:editId="3E07CE72">
            <wp:simplePos x="0" y="0"/>
            <wp:positionH relativeFrom="column">
              <wp:posOffset>971550</wp:posOffset>
            </wp:positionH>
            <wp:positionV relativeFrom="paragraph">
              <wp:posOffset>188595</wp:posOffset>
            </wp:positionV>
            <wp:extent cx="4202430" cy="1304925"/>
            <wp:effectExtent l="0" t="0" r="762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2A95">
        <w:t>Now I tried to remove ‘</w:t>
      </w:r>
      <w:r w:rsidR="00EF6D8A">
        <w:t xml:space="preserve">views’ and ‘the’ from the document. </w:t>
      </w:r>
      <w:proofErr w:type="gramStart"/>
      <w:r w:rsidR="00EF6D8A">
        <w:t>Let’s</w:t>
      </w:r>
      <w:proofErr w:type="gramEnd"/>
      <w:r w:rsidR="00EF6D8A">
        <w:t xml:space="preserve"> see what the result will be in this case.</w:t>
      </w:r>
    </w:p>
    <w:p w14:paraId="533B1564" w14:textId="3E0B0A15" w:rsidR="00EF6D8A" w:rsidRDefault="00ED31F2" w:rsidP="003B2A95">
      <w:pPr>
        <w:rPr>
          <w:b/>
          <w:bCs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E8737E" wp14:editId="4B09563D">
                <wp:simplePos x="0" y="0"/>
                <wp:positionH relativeFrom="column">
                  <wp:posOffset>933450</wp:posOffset>
                </wp:positionH>
                <wp:positionV relativeFrom="paragraph">
                  <wp:posOffset>1129665</wp:posOffset>
                </wp:positionV>
                <wp:extent cx="428625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454883" w14:textId="34E079FA" w:rsidR="00EF6D8A" w:rsidRPr="00EF6D8A" w:rsidRDefault="00EF6D8A" w:rsidP="00EF6D8A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r w:rsidR="000951B8">
                              <w:fldChar w:fldCharType="begin"/>
                            </w:r>
                            <w:r w:rsidR="000951B8">
                              <w:instrText xml:space="preserve"> SEQ</w:instrText>
                            </w:r>
                            <w:r w:rsidR="000951B8">
                              <w:instrText xml:space="preserve"> Figure \* ARABIC </w:instrText>
                            </w:r>
                            <w:r w:rsidR="000951B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0951B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The difference between the original and the prediction removing.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E8737E" id="Text Box 6" o:spid="_x0000_s1027" type="#_x0000_t202" style="position:absolute;left:0;text-align:left;margin-left:73.5pt;margin-top:88.95pt;width:337.5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" stroked="f">
                <v:textbox style="mso-fit-shape-to-text:t" inset="0,0,0,0">
                  <w:txbxContent>
                    <w:p w14:paraId="7D454883" w14:textId="34E079FA" w:rsidR="00EF6D8A" w:rsidRPr="00EF6D8A" w:rsidRDefault="00EF6D8A" w:rsidP="00EF6D8A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>: The difference between the original and the prediction removing.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81F2152" wp14:editId="1F737C71">
            <wp:simplePos x="0" y="0"/>
            <wp:positionH relativeFrom="column">
              <wp:posOffset>1189990</wp:posOffset>
            </wp:positionH>
            <wp:positionV relativeFrom="paragraph">
              <wp:posOffset>386715</wp:posOffset>
            </wp:positionV>
            <wp:extent cx="3879215" cy="752475"/>
            <wp:effectExtent l="0" t="0" r="698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21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D8A">
        <w:t>As we can see above, the difference if small, which is 0.1</w:t>
      </w:r>
      <w:r w:rsidR="0035129D">
        <w:t>7</w:t>
      </w:r>
      <w:r w:rsidR="00EF6D8A">
        <w:t xml:space="preserve">. It is also a good evidence for my good </w:t>
      </w:r>
      <w:r w:rsidR="00EF6D8A" w:rsidRPr="00EF6D8A">
        <w:rPr>
          <w:b/>
          <w:bCs/>
          <w:i/>
          <w:iCs/>
        </w:rPr>
        <w:t>Random Forest Classifiers</w:t>
      </w:r>
      <w:r w:rsidR="00EF6D8A">
        <w:rPr>
          <w:b/>
          <w:bCs/>
          <w:i/>
          <w:iCs/>
        </w:rPr>
        <w:t>.</w:t>
      </w:r>
    </w:p>
    <w:p w14:paraId="06CADC6C" w14:textId="67F52DA0" w:rsidR="00EF6D8A" w:rsidRDefault="00EF6D8A" w:rsidP="00EF6D8A">
      <w:r>
        <w:rPr>
          <w:noProof/>
        </w:rPr>
        <w:drawing>
          <wp:anchor distT="0" distB="0" distL="114300" distR="114300" simplePos="0" relativeHeight="251664384" behindDoc="0" locked="0" layoutInCell="1" allowOverlap="1" wp14:anchorId="45FC5938" wp14:editId="076AED74">
            <wp:simplePos x="0" y="0"/>
            <wp:positionH relativeFrom="column">
              <wp:posOffset>1106805</wp:posOffset>
            </wp:positionH>
            <wp:positionV relativeFrom="paragraph">
              <wp:posOffset>238125</wp:posOffset>
            </wp:positionV>
            <wp:extent cx="3869055" cy="225234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05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2215DA" wp14:editId="39FFC04C">
                <wp:simplePos x="0" y="0"/>
                <wp:positionH relativeFrom="column">
                  <wp:posOffset>1228725</wp:posOffset>
                </wp:positionH>
                <wp:positionV relativeFrom="paragraph">
                  <wp:posOffset>2330450</wp:posOffset>
                </wp:positionV>
                <wp:extent cx="3752850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BCA0FC" w14:textId="43E4507B" w:rsidR="00EF6D8A" w:rsidRDefault="00EF6D8A" w:rsidP="00EF6D8A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r w:rsidR="000951B8">
                              <w:fldChar w:fldCharType="begin"/>
                            </w:r>
                            <w:r w:rsidR="000951B8">
                              <w:instrText xml:space="preserve"> SEQ Figure \* ARABIC </w:instrText>
                            </w:r>
                            <w:r w:rsidR="000951B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0951B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The graph of the lime explanation.</w:t>
                            </w:r>
                          </w:p>
                          <w:p w14:paraId="28F0541B" w14:textId="4D11834E" w:rsidR="00EF6D8A" w:rsidRPr="00EF6D8A" w:rsidRDefault="00EF6D8A" w:rsidP="00EF6D8A">
                            <w:pPr>
                              <w:jc w:val="center"/>
                            </w:pPr>
                            <w:r>
                              <w:t>(The result is right)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215DA" id="Text Box 8" o:spid="_x0000_s1028" type="#_x0000_t202" style="position:absolute;left:0;text-align:left;margin-left:96.75pt;margin-top:183.5pt;width:295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" stroked="f">
                <v:textbox style="mso-fit-shape-to-text:t" inset="0,0,0,0">
                  <w:txbxContent>
                    <w:p w14:paraId="77BCA0FC" w14:textId="43E4507B" w:rsidR="00EF6D8A" w:rsidRDefault="00EF6D8A" w:rsidP="00EF6D8A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>: The graph of the lime explanation.</w:t>
                      </w:r>
                    </w:p>
                    <w:p w14:paraId="28F0541B" w14:textId="4D11834E" w:rsidR="00EF6D8A" w:rsidRPr="00EF6D8A" w:rsidRDefault="00EF6D8A" w:rsidP="00EF6D8A">
                      <w:pPr>
                        <w:jc w:val="center"/>
                      </w:pPr>
                      <w:r>
                        <w:t>(The result is right)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To be easier to understand, I will show you my visualize result of lime explanation.</w:t>
      </w:r>
    </w:p>
    <w:p w14:paraId="13F8CAF4" w14:textId="77777777" w:rsidR="00EF6D8A" w:rsidRPr="00EF6D8A" w:rsidRDefault="00EF6D8A" w:rsidP="003B2A95"/>
    <w:sectPr w:rsidR="00EF6D8A" w:rsidRPr="00EF6D8A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19E1A" w14:textId="77777777" w:rsidR="00C76228" w:rsidRDefault="00C76228">
      <w:pPr>
        <w:spacing w:line="240" w:lineRule="auto"/>
      </w:pPr>
      <w:r>
        <w:separator/>
      </w:r>
    </w:p>
  </w:endnote>
  <w:endnote w:type="continuationSeparator" w:id="0">
    <w:p w14:paraId="79FCDF46" w14:textId="77777777" w:rsidR="00C76228" w:rsidRDefault="00C762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8EE82" w14:textId="77777777" w:rsidR="00C76228" w:rsidRDefault="00C76228">
      <w:pPr>
        <w:spacing w:line="240" w:lineRule="auto"/>
      </w:pPr>
      <w:r>
        <w:separator/>
      </w:r>
    </w:p>
  </w:footnote>
  <w:footnote w:type="continuationSeparator" w:id="0">
    <w:p w14:paraId="4F0C5C21" w14:textId="77777777" w:rsidR="00C76228" w:rsidRDefault="00C762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93D54" w14:textId="455BC481" w:rsidR="00080C97" w:rsidRDefault="000951B8">
    <w:pPr>
      <w:pStyle w:val="Header"/>
    </w:pPr>
    <w:sdt>
      <w:sdtPr>
        <w:alias w:val="Last Name:"/>
        <w:tag w:val="Last Name:"/>
        <w:id w:val="1658178901"/>
        <w:placeholder>
          <w:docPart w:val="9DFF0D3E3A0E484CA47AE7A2C969AC7D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C76228">
          <w:t>Nguyen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4</w:t>
    </w:r>
    <w:r w:rsidR="00EC2FE4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A9EF0" w14:textId="26EA0FC3" w:rsidR="00080C97" w:rsidRDefault="000951B8">
    <w:pPr>
      <w:pStyle w:val="Header"/>
    </w:pPr>
    <w:sdt>
      <w:sdtPr>
        <w:alias w:val="Last Name:"/>
        <w:tag w:val="Last Name:"/>
        <w:id w:val="-348181431"/>
        <w:placeholder>
          <w:docPart w:val="44AD4ED7DB2E4E05B4DF6A42E10F94E6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C76228">
          <w:t>Nguyen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1</w:t>
    </w:r>
    <w:r w:rsidR="00EC2FE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B1B5787"/>
    <w:multiLevelType w:val="multilevel"/>
    <w:tmpl w:val="4572ABF8"/>
    <w:numStyleLink w:val="MLAOutline"/>
  </w:abstractNum>
  <w:abstractNum w:abstractNumId="16" w15:restartNumberingAfterBreak="0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A603AF1"/>
    <w:multiLevelType w:val="hybridMultilevel"/>
    <w:tmpl w:val="A2401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5"/>
  </w:num>
  <w:num w:numId="14">
    <w:abstractNumId w:val="13"/>
  </w:num>
  <w:num w:numId="15">
    <w:abstractNumId w:val="10"/>
  </w:num>
  <w:num w:numId="16">
    <w:abstractNumId w:val="12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wMTeyMDQ0Nje1MDBR0lEKTi0uzszPAykwqQUA83uwjCwAAAA="/>
  </w:docVars>
  <w:rsids>
    <w:rsidRoot w:val="00C76228"/>
    <w:rsid w:val="000439EB"/>
    <w:rsid w:val="00080C97"/>
    <w:rsid w:val="000951B8"/>
    <w:rsid w:val="00157F9B"/>
    <w:rsid w:val="00207089"/>
    <w:rsid w:val="0034643D"/>
    <w:rsid w:val="0035129D"/>
    <w:rsid w:val="003B2A95"/>
    <w:rsid w:val="003E748F"/>
    <w:rsid w:val="006A64A8"/>
    <w:rsid w:val="006E023D"/>
    <w:rsid w:val="007638A9"/>
    <w:rsid w:val="007D4B2F"/>
    <w:rsid w:val="00965112"/>
    <w:rsid w:val="00AB1E45"/>
    <w:rsid w:val="00B82F8F"/>
    <w:rsid w:val="00BD3A4E"/>
    <w:rsid w:val="00C26420"/>
    <w:rsid w:val="00C76228"/>
    <w:rsid w:val="00DD40F7"/>
    <w:rsid w:val="00EC2FE4"/>
    <w:rsid w:val="00ED31F2"/>
    <w:rsid w:val="00EF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09F0F7C"/>
  <w15:chartTrackingRefBased/>
  <w15:docId w15:val="{3D515B4D-C3F6-417D-8CEC-34152D933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1"/>
      </w:numPr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paragraph" w:styleId="ListParagraph">
    <w:name w:val="List Paragraph"/>
    <w:basedOn w:val="Normal"/>
    <w:uiPriority w:val="34"/>
    <w:unhideWhenUsed/>
    <w:qFormat/>
    <w:rsid w:val="00DD4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oa\AppData\Roaming\Microsoft\Templates\MLA%20style%20research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AD4ED7DB2E4E05B4DF6A42E10F9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7C336-20A2-4812-8ED1-325BD6A2F22F}"/>
      </w:docPartPr>
      <w:docPartBody>
        <w:p w:rsidR="004B2384" w:rsidRDefault="004B2384">
          <w:pPr>
            <w:pStyle w:val="44AD4ED7DB2E4E05B4DF6A42E10F94E6"/>
          </w:pPr>
          <w:r>
            <w:t>Table data</w:t>
          </w:r>
        </w:p>
      </w:docPartBody>
    </w:docPart>
    <w:docPart>
      <w:docPartPr>
        <w:name w:val="9DFF0D3E3A0E484CA47AE7A2C969A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2C307-90C2-44ED-AA7D-AE25A1B15C69}"/>
      </w:docPartPr>
      <w:docPartBody>
        <w:p w:rsidR="004B2384" w:rsidRDefault="004B2384">
          <w:pPr>
            <w:pStyle w:val="9DFF0D3E3A0E484CA47AE7A2C969AC7D"/>
          </w:pPr>
          <w:r>
            <w:t>Table 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84"/>
    <w:rsid w:val="004B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3"/>
    <w:qFormat/>
    <w:rPr>
      <w:i/>
      <w:iCs/>
    </w:rPr>
  </w:style>
  <w:style w:type="paragraph" w:customStyle="1" w:styleId="44AD4ED7DB2E4E05B4DF6A42E10F94E6">
    <w:name w:val="44AD4ED7DB2E4E05B4DF6A42E10F94E6"/>
  </w:style>
  <w:style w:type="paragraph" w:customStyle="1" w:styleId="9DFF0D3E3A0E484CA47AE7A2C969AC7D">
    <w:name w:val="9DFF0D3E3A0E484CA47AE7A2C969AC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Nguyen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2E01E0-9B46-4638-9B52-038A4C799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research paper.dotx</Template>
  <TotalTime>67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</dc:creator>
  <cp:keywords/>
  <dc:description/>
  <cp:lastModifiedBy>Khoa</cp:lastModifiedBy>
  <cp:revision>7</cp:revision>
  <dcterms:created xsi:type="dcterms:W3CDTF">2021-04-25T18:01:00Z</dcterms:created>
  <dcterms:modified xsi:type="dcterms:W3CDTF">2021-04-25T23:52:00Z</dcterms:modified>
</cp:coreProperties>
</file>